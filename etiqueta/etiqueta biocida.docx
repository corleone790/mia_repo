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89" w:type="pct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ing table"/>
      </w:tblPr>
      <w:tblGrid>
        <w:gridCol w:w="1626"/>
        <w:gridCol w:w="220"/>
        <w:gridCol w:w="6559"/>
      </w:tblGrid>
      <w:tr w:rsidR="00254992" w:rsidRPr="0084015B" w14:paraId="239ACA14" w14:textId="77777777" w:rsidTr="00B470E1">
        <w:trPr>
          <w:trHeight w:hRule="exact" w:val="844"/>
          <w:jc w:val="right"/>
        </w:trPr>
        <w:tc>
          <w:tcPr>
            <w:tcW w:w="967" w:type="pct"/>
            <w:vAlign w:val="bottom"/>
          </w:tcPr>
          <w:p w14:paraId="5881C9E1" w14:textId="77777777" w:rsidR="00BA16AA" w:rsidRPr="00B470E1" w:rsidRDefault="00BA16AA" w:rsidP="000553AF">
            <w:pPr>
              <w:pStyle w:val="Fecha"/>
              <w:jc w:val="center"/>
              <w:rPr>
                <w:noProof/>
                <w:color w:val="17A9A6"/>
                <w:szCs w:val="36"/>
                <w:u w:val="single"/>
                <w:lang w:val="es-ES"/>
              </w:rPr>
            </w:pPr>
            <w:r w:rsidRPr="00B470E1">
              <w:rPr>
                <w:noProof/>
                <w:color w:val="17A9A6"/>
                <w:szCs w:val="36"/>
                <w:u w:val="single"/>
                <w:lang w:val="es-ES"/>
              </w:rPr>
              <w:t>MIA</w:t>
            </w:r>
          </w:p>
          <w:p w14:paraId="062A9B9A" w14:textId="77777777" w:rsidR="00CD16C6" w:rsidRPr="00CD16C6" w:rsidRDefault="000553AF" w:rsidP="00BA16AA">
            <w:pPr>
              <w:rPr>
                <w:color w:val="17A9A6"/>
                <w:sz w:val="12"/>
                <w:szCs w:val="12"/>
                <w:lang w:val="es-ES"/>
              </w:rPr>
            </w:pPr>
            <w:r w:rsidRPr="0080671E">
              <w:rPr>
                <w:color w:val="17A9A6"/>
                <w:sz w:val="12"/>
                <w:szCs w:val="12"/>
                <w:lang w:val="es-ES"/>
              </w:rPr>
              <w:t xml:space="preserve">      </w:t>
            </w:r>
            <w:r w:rsidR="007D2498">
              <w:rPr>
                <w:color w:val="17A9A6"/>
                <w:sz w:val="12"/>
                <w:szCs w:val="12"/>
                <w:lang w:val="es-ES"/>
              </w:rPr>
              <w:t xml:space="preserve">      </w:t>
            </w:r>
            <w:r w:rsidR="00BA16AA" w:rsidRPr="0080671E">
              <w:rPr>
                <w:color w:val="17A9A6"/>
                <w:sz w:val="12"/>
                <w:szCs w:val="12"/>
                <w:lang w:val="es-ES"/>
              </w:rPr>
              <w:t>Cuidado Natural</w:t>
            </w:r>
          </w:p>
        </w:tc>
        <w:tc>
          <w:tcPr>
            <w:tcW w:w="131" w:type="pct"/>
            <w:shd w:val="clear" w:color="auto" w:fill="auto"/>
            <w:vAlign w:val="bottom"/>
          </w:tcPr>
          <w:p w14:paraId="2BA014C6" w14:textId="77777777" w:rsidR="00254992" w:rsidRPr="0084015B" w:rsidRDefault="00254992">
            <w:pPr>
              <w:rPr>
                <w:noProof/>
                <w:lang w:val="es-ES"/>
              </w:rPr>
            </w:pPr>
          </w:p>
        </w:tc>
        <w:tc>
          <w:tcPr>
            <w:tcW w:w="3902" w:type="pct"/>
            <w:vAlign w:val="bottom"/>
          </w:tcPr>
          <w:p w14:paraId="3749C1C1" w14:textId="0C0F5D12" w:rsidR="00254992" w:rsidRPr="0080671E" w:rsidRDefault="00BA16AA">
            <w:pPr>
              <w:rPr>
                <w:b/>
                <w:noProof/>
                <w:color w:val="66FFCC"/>
                <w:lang w:val="es-ES"/>
              </w:rPr>
            </w:pPr>
            <w:r w:rsidRPr="00DA202B">
              <w:rPr>
                <w:noProof/>
                <w:sz w:val="28"/>
                <w:szCs w:val="28"/>
                <w:lang w:val="es-ES"/>
              </w:rPr>
              <w:t xml:space="preserve">     </w:t>
            </w:r>
            <w:r w:rsidR="00AD7EEC">
              <w:rPr>
                <w:b/>
                <w:noProof/>
                <w:color w:val="17A9A6"/>
                <w:lang w:val="es-ES"/>
              </w:rPr>
              <w:t xml:space="preserve">DESINFECTANTE </w:t>
            </w:r>
            <w:r w:rsidR="00931DFA">
              <w:rPr>
                <w:b/>
                <w:noProof/>
                <w:color w:val="17A9A6"/>
                <w:lang w:val="es-ES"/>
              </w:rPr>
              <w:t>BIOCIDA</w:t>
            </w:r>
          </w:p>
        </w:tc>
      </w:tr>
      <w:tr w:rsidR="00254992" w:rsidRPr="0084015B" w14:paraId="23007565" w14:textId="77777777" w:rsidTr="00B470E1">
        <w:trPr>
          <w:trHeight w:hRule="exact" w:val="99"/>
          <w:jc w:val="right"/>
        </w:trPr>
        <w:tc>
          <w:tcPr>
            <w:tcW w:w="967" w:type="pct"/>
            <w:shd w:val="clear" w:color="auto" w:fill="000000" w:themeFill="text1"/>
          </w:tcPr>
          <w:p w14:paraId="04472741" w14:textId="77777777" w:rsidR="00254992" w:rsidRPr="00BA16AA" w:rsidRDefault="00254992">
            <w:pPr>
              <w:rPr>
                <w:noProof/>
                <w:sz w:val="28"/>
                <w:szCs w:val="28"/>
                <w:lang w:val="es-ES"/>
              </w:rPr>
            </w:pPr>
          </w:p>
        </w:tc>
        <w:tc>
          <w:tcPr>
            <w:tcW w:w="131" w:type="pct"/>
            <w:shd w:val="clear" w:color="auto" w:fill="auto"/>
          </w:tcPr>
          <w:p w14:paraId="38B98EC1" w14:textId="77777777" w:rsidR="00254992" w:rsidRPr="0084015B" w:rsidRDefault="00254992">
            <w:pPr>
              <w:rPr>
                <w:noProof/>
                <w:lang w:val="es-ES"/>
              </w:rPr>
            </w:pPr>
          </w:p>
        </w:tc>
        <w:tc>
          <w:tcPr>
            <w:tcW w:w="3902" w:type="pct"/>
            <w:shd w:val="clear" w:color="auto" w:fill="000000" w:themeFill="text1"/>
          </w:tcPr>
          <w:p w14:paraId="41A6470C" w14:textId="77777777" w:rsidR="00254992" w:rsidRPr="00DA202B" w:rsidRDefault="00254992">
            <w:pPr>
              <w:rPr>
                <w:noProof/>
                <w:sz w:val="28"/>
                <w:szCs w:val="28"/>
                <w:lang w:val="es-ES"/>
              </w:rPr>
            </w:pPr>
          </w:p>
        </w:tc>
      </w:tr>
    </w:tbl>
    <w:p w14:paraId="63A47BF5" w14:textId="77777777" w:rsidR="00254992" w:rsidRPr="0084015B" w:rsidRDefault="00B470E1">
      <w:pPr>
        <w:pStyle w:val="Sinespaciado"/>
        <w:rPr>
          <w:noProof/>
          <w:lang w:val="es-ES"/>
        </w:rPr>
      </w:pPr>
      <w:r w:rsidRPr="0084015B">
        <w:rPr>
          <w:noProof/>
          <w:lang w:val="es-ES" w:eastAsia="es-ES"/>
        </w:rPr>
        <mc:AlternateContent>
          <mc:Choice Requires="wps">
            <w:drawing>
              <wp:anchor distT="118745" distB="118745" distL="182880" distR="182880" simplePos="0" relativeHeight="251661312" behindDoc="0" locked="0" layoutInCell="1" allowOverlap="0" wp14:anchorId="0D6C8423" wp14:editId="1715DD94">
                <wp:simplePos x="0" y="0"/>
                <wp:positionH relativeFrom="margin">
                  <wp:posOffset>-6350</wp:posOffset>
                </wp:positionH>
                <wp:positionV relativeFrom="page">
                  <wp:posOffset>1478280</wp:posOffset>
                </wp:positionV>
                <wp:extent cx="787400" cy="1682750"/>
                <wp:effectExtent l="0" t="0" r="12700" b="12700"/>
                <wp:wrapSquare wrapText="bothSides"/>
                <wp:docPr id="4" name="Cuadro de texto 4" descr="Recipient in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168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007B0" w14:textId="77777777" w:rsidR="000553AF" w:rsidRDefault="0080671E" w:rsidP="000553AF">
                            <w:pPr>
                              <w:pStyle w:val="Encabezadodelformulario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0671E"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  <w:t>CLORURO DE AMONIO QUATERNARIO MAS TRICLOSAN</w:t>
                            </w:r>
                          </w:p>
                          <w:p w14:paraId="4493AD40" w14:textId="77777777" w:rsidR="00B470E1" w:rsidRDefault="00B470E1" w:rsidP="000553AF">
                            <w:pPr>
                              <w:pStyle w:val="Encabezadodelformulario"/>
                              <w:rPr>
                                <w:b w:val="0"/>
                                <w:noProof/>
                                <w:color w:val="002060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706A4092" w14:textId="77777777" w:rsidR="00B470E1" w:rsidRDefault="00B470E1" w:rsidP="000553AF">
                            <w:pPr>
                              <w:pStyle w:val="Encabezadodelformulario"/>
                              <w:rPr>
                                <w:b w:val="0"/>
                                <w:noProof/>
                                <w:color w:val="002060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373C1674" w14:textId="77777777" w:rsidR="00B470E1" w:rsidRDefault="00B470E1" w:rsidP="000553AF">
                            <w:pPr>
                              <w:pStyle w:val="Encabezadodelformulario"/>
                              <w:rPr>
                                <w:b w:val="0"/>
                                <w:noProof/>
                                <w:color w:val="002060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17362BE5" w14:textId="77777777" w:rsidR="00B470E1" w:rsidRDefault="00B470E1" w:rsidP="000553AF">
                            <w:pPr>
                              <w:pStyle w:val="Encabezadodelformulario"/>
                              <w:rPr>
                                <w:b w:val="0"/>
                                <w:noProof/>
                                <w:color w:val="002060"/>
                                <w:sz w:val="14"/>
                                <w:szCs w:val="14"/>
                                <w:lang w:val="es-ES"/>
                              </w:rPr>
                            </w:pPr>
                          </w:p>
                          <w:p w14:paraId="143EBC2C" w14:textId="77777777" w:rsidR="00B470E1" w:rsidRPr="00B470E1" w:rsidRDefault="00B470E1" w:rsidP="000553AF">
                            <w:pPr>
                              <w:pStyle w:val="Encabezadodelformulario"/>
                              <w:rPr>
                                <w:color w:val="17A9A6"/>
                                <w:sz w:val="16"/>
                                <w:szCs w:val="16"/>
                                <w:u w:val="single"/>
                                <w:lang w:val="es-ES"/>
                              </w:rPr>
                            </w:pPr>
                            <w:r w:rsidRPr="00B470E1">
                              <w:rPr>
                                <w:noProof/>
                                <w:color w:val="17A9A6"/>
                                <w:sz w:val="14"/>
                                <w:szCs w:val="14"/>
                                <w:u w:val="single"/>
                                <w:lang w:val="es-ES"/>
                              </w:rPr>
                              <w:t>AGITE ANTES DE USAR</w:t>
                            </w:r>
                          </w:p>
                          <w:p w14:paraId="45C59E81" w14:textId="77777777" w:rsidR="00B470E1" w:rsidRDefault="00B470E1" w:rsidP="000553AF">
                            <w:pPr>
                              <w:pStyle w:val="Encabezadodelformulario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95E8F62" w14:textId="77777777" w:rsidR="00B470E1" w:rsidRDefault="00B470E1" w:rsidP="000553AF">
                            <w:pPr>
                              <w:pStyle w:val="Encabezadodelformulario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BAF783F" w14:textId="77777777" w:rsidR="00B470E1" w:rsidRDefault="00B470E1" w:rsidP="000553AF">
                            <w:pPr>
                              <w:pStyle w:val="Encabezadodelformulario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5A4D3F8" w14:textId="77777777" w:rsidR="00B470E1" w:rsidRDefault="00B470E1" w:rsidP="000553AF">
                            <w:pPr>
                              <w:pStyle w:val="Encabezadodelformulario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3F6484B8" w14:textId="77777777" w:rsidR="00B470E1" w:rsidRPr="0080671E" w:rsidRDefault="00B470E1" w:rsidP="000553AF">
                            <w:pPr>
                              <w:pStyle w:val="Encabezadodelformulario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C8423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alt="Recipient information" style="position:absolute;margin-left:-.5pt;margin-top:116.4pt;width:62pt;height:132.5pt;z-index:251661312;visibility:visible;mso-wrap-style:square;mso-width-percent:0;mso-height-percent:0;mso-wrap-distance-left:14.4pt;mso-wrap-distance-top:9.35pt;mso-wrap-distance-right:14.4pt;mso-wrap-distance-bottom:9.35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" o:allowoverlap="f" filled="f" stroked="f" strokeweight=".5pt">
                <v:textbox inset="0,0,0,0">
                  <w:txbxContent>
                    <w:p w14:paraId="03E007B0" w14:textId="77777777" w:rsidR="000553AF" w:rsidRDefault="0080671E" w:rsidP="000553AF">
                      <w:pPr>
                        <w:pStyle w:val="Encabezadodelformulario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r w:rsidRPr="0080671E"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  <w:t>CLORURO DE AMONIO QUATERNARIO MAS TRICLOSAN</w:t>
                      </w:r>
                    </w:p>
                    <w:p w14:paraId="4493AD40" w14:textId="77777777" w:rsidR="00B470E1" w:rsidRDefault="00B470E1" w:rsidP="000553AF">
                      <w:pPr>
                        <w:pStyle w:val="Encabezadodelformulario"/>
                        <w:rPr>
                          <w:b w:val="0"/>
                          <w:noProof/>
                          <w:color w:val="002060"/>
                          <w:sz w:val="14"/>
                          <w:szCs w:val="14"/>
                          <w:lang w:val="es-ES"/>
                        </w:rPr>
                      </w:pPr>
                    </w:p>
                    <w:p w14:paraId="706A4092" w14:textId="77777777" w:rsidR="00B470E1" w:rsidRDefault="00B470E1" w:rsidP="000553AF">
                      <w:pPr>
                        <w:pStyle w:val="Encabezadodelformulario"/>
                        <w:rPr>
                          <w:b w:val="0"/>
                          <w:noProof/>
                          <w:color w:val="002060"/>
                          <w:sz w:val="14"/>
                          <w:szCs w:val="14"/>
                          <w:lang w:val="es-ES"/>
                        </w:rPr>
                      </w:pPr>
                    </w:p>
                    <w:p w14:paraId="373C1674" w14:textId="77777777" w:rsidR="00B470E1" w:rsidRDefault="00B470E1" w:rsidP="000553AF">
                      <w:pPr>
                        <w:pStyle w:val="Encabezadodelformulario"/>
                        <w:rPr>
                          <w:b w:val="0"/>
                          <w:noProof/>
                          <w:color w:val="002060"/>
                          <w:sz w:val="14"/>
                          <w:szCs w:val="14"/>
                          <w:lang w:val="es-ES"/>
                        </w:rPr>
                      </w:pPr>
                    </w:p>
                    <w:p w14:paraId="17362BE5" w14:textId="77777777" w:rsidR="00B470E1" w:rsidRDefault="00B470E1" w:rsidP="000553AF">
                      <w:pPr>
                        <w:pStyle w:val="Encabezadodelformulario"/>
                        <w:rPr>
                          <w:b w:val="0"/>
                          <w:noProof/>
                          <w:color w:val="002060"/>
                          <w:sz w:val="14"/>
                          <w:szCs w:val="14"/>
                          <w:lang w:val="es-ES"/>
                        </w:rPr>
                      </w:pPr>
                    </w:p>
                    <w:p w14:paraId="143EBC2C" w14:textId="77777777" w:rsidR="00B470E1" w:rsidRPr="00B470E1" w:rsidRDefault="00B470E1" w:rsidP="000553AF">
                      <w:pPr>
                        <w:pStyle w:val="Encabezadodelformulario"/>
                        <w:rPr>
                          <w:color w:val="17A9A6"/>
                          <w:sz w:val="16"/>
                          <w:szCs w:val="16"/>
                          <w:u w:val="single"/>
                          <w:lang w:val="es-ES"/>
                        </w:rPr>
                      </w:pPr>
                      <w:r w:rsidRPr="00B470E1">
                        <w:rPr>
                          <w:noProof/>
                          <w:color w:val="17A9A6"/>
                          <w:sz w:val="14"/>
                          <w:szCs w:val="14"/>
                          <w:u w:val="single"/>
                          <w:lang w:val="es-ES"/>
                        </w:rPr>
                        <w:t>AGITE ANTES DE USAR</w:t>
                      </w:r>
                    </w:p>
                    <w:p w14:paraId="45C59E81" w14:textId="77777777" w:rsidR="00B470E1" w:rsidRDefault="00B470E1" w:rsidP="000553AF">
                      <w:pPr>
                        <w:pStyle w:val="Encabezadodelformulario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</w:p>
                    <w:p w14:paraId="495E8F62" w14:textId="77777777" w:rsidR="00B470E1" w:rsidRDefault="00B470E1" w:rsidP="000553AF">
                      <w:pPr>
                        <w:pStyle w:val="Encabezadodelformulario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</w:p>
                    <w:p w14:paraId="4BAF783F" w14:textId="77777777" w:rsidR="00B470E1" w:rsidRDefault="00B470E1" w:rsidP="000553AF">
                      <w:pPr>
                        <w:pStyle w:val="Encabezadodelformulario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</w:p>
                    <w:p w14:paraId="25A4D3F8" w14:textId="77777777" w:rsidR="00B470E1" w:rsidRDefault="00B470E1" w:rsidP="000553AF">
                      <w:pPr>
                        <w:pStyle w:val="Encabezadodelformulario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</w:p>
                    <w:p w14:paraId="3F6484B8" w14:textId="77777777" w:rsidR="00B470E1" w:rsidRPr="0080671E" w:rsidRDefault="00B470E1" w:rsidP="000553AF">
                      <w:pPr>
                        <w:pStyle w:val="Encabezadodelformulario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38343ECB" w14:textId="77777777" w:rsidR="00DA202B" w:rsidRPr="0080671E" w:rsidRDefault="007D2498" w:rsidP="00DA202B">
      <w:pPr>
        <w:pStyle w:val="Sinespaciado"/>
        <w:rPr>
          <w:noProof/>
          <w:color w:val="002060"/>
          <w:sz w:val="14"/>
          <w:szCs w:val="14"/>
          <w:lang w:val="es-ES"/>
        </w:rPr>
      </w:pPr>
      <w:r>
        <w:rPr>
          <w:b/>
          <w:noProof/>
          <w:color w:val="002060"/>
          <w:sz w:val="14"/>
          <w:szCs w:val="14"/>
          <w:lang w:val="es-ES"/>
        </w:rPr>
        <w:t xml:space="preserve">      </w:t>
      </w:r>
      <w:r w:rsidR="0080671E">
        <w:rPr>
          <w:b/>
          <w:noProof/>
          <w:color w:val="002060"/>
          <w:sz w:val="14"/>
          <w:szCs w:val="14"/>
          <w:lang w:val="es-ES"/>
        </w:rPr>
        <w:t xml:space="preserve">  </w:t>
      </w:r>
      <w:r w:rsidR="00DA202B" w:rsidRPr="0080671E">
        <w:rPr>
          <w:b/>
          <w:noProof/>
          <w:color w:val="002060"/>
          <w:sz w:val="14"/>
          <w:szCs w:val="14"/>
          <w:lang w:val="es-ES"/>
        </w:rPr>
        <w:t>Instrucciones de uso:</w:t>
      </w:r>
      <w:r w:rsidR="00DA202B" w:rsidRPr="0080671E">
        <w:rPr>
          <w:noProof/>
          <w:color w:val="002060"/>
          <w:sz w:val="14"/>
          <w:szCs w:val="14"/>
          <w:lang w:val="es-ES"/>
        </w:rPr>
        <w:t xml:space="preserve"> U</w:t>
      </w:r>
      <w:r>
        <w:rPr>
          <w:noProof/>
          <w:color w:val="002060"/>
          <w:sz w:val="14"/>
          <w:szCs w:val="14"/>
          <w:lang w:val="es-ES"/>
        </w:rPr>
        <w:t>tilice elementos de protecció</w:t>
      </w:r>
      <w:r w:rsidR="00DA202B" w:rsidRPr="0080671E">
        <w:rPr>
          <w:noProof/>
          <w:color w:val="002060"/>
          <w:sz w:val="14"/>
          <w:szCs w:val="14"/>
          <w:lang w:val="es-ES"/>
        </w:rPr>
        <w:t>n personal.</w:t>
      </w:r>
    </w:p>
    <w:p w14:paraId="4759D4F3" w14:textId="77777777" w:rsidR="00DA202B" w:rsidRDefault="0080671E" w:rsidP="00DA202B">
      <w:pPr>
        <w:pStyle w:val="Sinespaciado"/>
        <w:rPr>
          <w:noProof/>
          <w:color w:val="002060"/>
          <w:sz w:val="14"/>
          <w:szCs w:val="14"/>
          <w:lang w:val="es-ES"/>
        </w:rPr>
      </w:pPr>
      <w:r>
        <w:rPr>
          <w:noProof/>
          <w:color w:val="002060"/>
          <w:sz w:val="14"/>
          <w:szCs w:val="14"/>
          <w:lang w:val="es-ES"/>
        </w:rPr>
        <w:t xml:space="preserve">               </w:t>
      </w:r>
      <w:r w:rsidR="007D2498">
        <w:rPr>
          <w:noProof/>
          <w:color w:val="002060"/>
          <w:sz w:val="14"/>
          <w:szCs w:val="14"/>
          <w:lang w:val="es-ES"/>
        </w:rPr>
        <w:t xml:space="preserve">                               </w:t>
      </w:r>
      <w:r>
        <w:rPr>
          <w:noProof/>
          <w:color w:val="002060"/>
          <w:sz w:val="14"/>
          <w:szCs w:val="14"/>
          <w:lang w:val="es-ES"/>
        </w:rPr>
        <w:t xml:space="preserve"> </w:t>
      </w:r>
      <w:r w:rsidR="00DA202B" w:rsidRPr="0080671E">
        <w:rPr>
          <w:noProof/>
          <w:color w:val="002060"/>
          <w:sz w:val="14"/>
          <w:szCs w:val="14"/>
          <w:lang w:val="es-ES"/>
        </w:rPr>
        <w:t xml:space="preserve">Verifique y prepare unicamente la cantidad </w:t>
      </w:r>
      <w:r w:rsidR="007D2498">
        <w:rPr>
          <w:noProof/>
          <w:color w:val="002060"/>
          <w:sz w:val="14"/>
          <w:szCs w:val="14"/>
          <w:lang w:val="es-ES"/>
        </w:rPr>
        <w:t xml:space="preserve">         </w:t>
      </w:r>
    </w:p>
    <w:p w14:paraId="5C4B5AFF" w14:textId="77777777" w:rsidR="007D2498" w:rsidRPr="0080671E" w:rsidRDefault="007D2498" w:rsidP="00DA202B">
      <w:pPr>
        <w:pStyle w:val="Sinespaciado"/>
        <w:rPr>
          <w:noProof/>
          <w:color w:val="002060"/>
          <w:sz w:val="14"/>
          <w:szCs w:val="14"/>
          <w:lang w:val="es-ES"/>
        </w:rPr>
      </w:pPr>
      <w:r>
        <w:rPr>
          <w:noProof/>
          <w:color w:val="002060"/>
          <w:sz w:val="14"/>
          <w:szCs w:val="14"/>
          <w:lang w:val="es-ES"/>
        </w:rPr>
        <w:t xml:space="preserve">                                               que use diariamente.</w:t>
      </w:r>
    </w:p>
    <w:p w14:paraId="51EED7FB" w14:textId="77777777" w:rsidR="000553AF" w:rsidRPr="0080671E" w:rsidRDefault="007D2498">
      <w:pPr>
        <w:pStyle w:val="Sinespaciado"/>
        <w:rPr>
          <w:noProof/>
          <w:color w:val="002060"/>
          <w:sz w:val="14"/>
          <w:szCs w:val="14"/>
          <w:lang w:val="es-ES"/>
        </w:rPr>
      </w:pPr>
      <w:r>
        <w:rPr>
          <w:b/>
          <w:noProof/>
          <w:color w:val="002060"/>
          <w:sz w:val="14"/>
          <w:szCs w:val="14"/>
          <w:lang w:val="es-ES"/>
        </w:rPr>
        <w:t xml:space="preserve">        </w:t>
      </w:r>
      <w:r w:rsidR="000553AF" w:rsidRPr="0080671E">
        <w:rPr>
          <w:b/>
          <w:noProof/>
          <w:color w:val="002060"/>
          <w:sz w:val="14"/>
          <w:szCs w:val="14"/>
          <w:lang w:val="es-ES"/>
        </w:rPr>
        <w:t>Modo de Uso:</w:t>
      </w:r>
      <w:r w:rsidR="000553AF" w:rsidRPr="0080671E">
        <w:rPr>
          <w:noProof/>
          <w:color w:val="002060"/>
          <w:sz w:val="14"/>
          <w:szCs w:val="14"/>
          <w:lang w:val="es-ES"/>
        </w:rPr>
        <w:t xml:space="preserve"> Diluir un litro de Biosida “MIA” en un litro de agua.</w:t>
      </w:r>
    </w:p>
    <w:p w14:paraId="52E08EE0" w14:textId="77777777" w:rsidR="00DA202B" w:rsidRDefault="007D2498">
      <w:pPr>
        <w:pStyle w:val="Sinespaciado"/>
        <w:rPr>
          <w:noProof/>
          <w:color w:val="002060"/>
          <w:sz w:val="14"/>
          <w:szCs w:val="14"/>
          <w:lang w:val="es-ES"/>
        </w:rPr>
      </w:pPr>
      <w:r>
        <w:rPr>
          <w:b/>
          <w:noProof/>
          <w:color w:val="002060"/>
          <w:sz w:val="14"/>
          <w:szCs w:val="14"/>
          <w:lang w:val="es-ES"/>
        </w:rPr>
        <w:t xml:space="preserve">        </w:t>
      </w:r>
      <w:r w:rsidR="00DA202B" w:rsidRPr="0080671E">
        <w:rPr>
          <w:b/>
          <w:noProof/>
          <w:color w:val="002060"/>
          <w:sz w:val="14"/>
          <w:szCs w:val="14"/>
          <w:lang w:val="es-ES"/>
        </w:rPr>
        <w:t>Acciones:</w:t>
      </w:r>
      <w:r>
        <w:rPr>
          <w:noProof/>
          <w:color w:val="002060"/>
          <w:sz w:val="14"/>
          <w:szCs w:val="14"/>
          <w:lang w:val="es-ES"/>
        </w:rPr>
        <w:t xml:space="preserve"> T</w:t>
      </w:r>
      <w:r w:rsidR="00DA202B" w:rsidRPr="0080671E">
        <w:rPr>
          <w:noProof/>
          <w:color w:val="002060"/>
          <w:sz w:val="14"/>
          <w:szCs w:val="14"/>
          <w:lang w:val="es-ES"/>
        </w:rPr>
        <w:t>uberculicida, bactericida, fungicida, virucida</w:t>
      </w:r>
      <w:r>
        <w:rPr>
          <w:noProof/>
          <w:color w:val="002060"/>
          <w:sz w:val="14"/>
          <w:szCs w:val="14"/>
          <w:lang w:val="es-ES"/>
        </w:rPr>
        <w:t>.</w:t>
      </w:r>
    </w:p>
    <w:p w14:paraId="0BD60749" w14:textId="77777777" w:rsidR="007D2498" w:rsidRDefault="007D2498">
      <w:pPr>
        <w:pStyle w:val="Sinespaciado"/>
        <w:rPr>
          <w:noProof/>
          <w:color w:val="002060"/>
          <w:sz w:val="14"/>
          <w:szCs w:val="14"/>
          <w:lang w:val="es-ES"/>
        </w:rPr>
      </w:pPr>
      <w:r>
        <w:rPr>
          <w:noProof/>
          <w:color w:val="002060"/>
          <w:sz w:val="14"/>
          <w:szCs w:val="14"/>
          <w:lang w:val="es-ES"/>
        </w:rPr>
        <w:t xml:space="preserve">                            Aprobado por la OMS.</w:t>
      </w:r>
    </w:p>
    <w:p w14:paraId="2CE2422E" w14:textId="4BCE43BA" w:rsidR="00DA202B" w:rsidRDefault="007D2498">
      <w:pPr>
        <w:pStyle w:val="Sinespaciado"/>
        <w:rPr>
          <w:noProof/>
          <w:color w:val="002060"/>
          <w:sz w:val="14"/>
          <w:szCs w:val="14"/>
          <w:lang w:val="es-ES"/>
        </w:rPr>
      </w:pPr>
      <w:r>
        <w:rPr>
          <w:noProof/>
          <w:color w:val="002060"/>
          <w:sz w:val="14"/>
          <w:szCs w:val="14"/>
          <w:lang w:val="es-ES"/>
        </w:rPr>
        <w:t xml:space="preserve">       </w:t>
      </w:r>
      <w:r>
        <w:rPr>
          <w:b/>
          <w:noProof/>
          <w:color w:val="002060"/>
          <w:sz w:val="14"/>
          <w:szCs w:val="14"/>
          <w:lang w:val="es-ES"/>
        </w:rPr>
        <w:t xml:space="preserve"> </w:t>
      </w:r>
      <w:r w:rsidR="00DA202B" w:rsidRPr="0080671E">
        <w:rPr>
          <w:b/>
          <w:noProof/>
          <w:color w:val="002060"/>
          <w:sz w:val="14"/>
          <w:szCs w:val="14"/>
          <w:lang w:val="es-ES"/>
        </w:rPr>
        <w:t>Composicion:</w:t>
      </w:r>
      <w:r w:rsidR="00DA202B" w:rsidRPr="0080671E">
        <w:rPr>
          <w:noProof/>
          <w:color w:val="002060"/>
          <w:sz w:val="14"/>
          <w:szCs w:val="14"/>
          <w:lang w:val="es-ES"/>
        </w:rPr>
        <w:t xml:space="preserve"> Cloruro de Amonio Quaternario de 5</w:t>
      </w:r>
      <w:r w:rsidR="00CF5576">
        <w:rPr>
          <w:noProof/>
          <w:color w:val="002060"/>
          <w:sz w:val="14"/>
          <w:szCs w:val="14"/>
          <w:lang w:val="es-ES"/>
        </w:rPr>
        <w:t>°</w:t>
      </w:r>
      <w:r w:rsidR="00DA202B" w:rsidRPr="0080671E">
        <w:rPr>
          <w:noProof/>
          <w:color w:val="002060"/>
          <w:sz w:val="14"/>
          <w:szCs w:val="14"/>
          <w:lang w:val="es-ES"/>
        </w:rPr>
        <w:t xml:space="preserve"> generación, </w:t>
      </w:r>
      <w:r w:rsidR="0080671E">
        <w:rPr>
          <w:noProof/>
          <w:color w:val="002060"/>
          <w:sz w:val="14"/>
          <w:szCs w:val="14"/>
          <w:lang w:val="es-ES"/>
        </w:rPr>
        <w:t xml:space="preserve">         </w:t>
      </w:r>
    </w:p>
    <w:p w14:paraId="7F119D33" w14:textId="77777777" w:rsidR="0080671E" w:rsidRDefault="0080671E">
      <w:pPr>
        <w:pStyle w:val="Sinespaciado"/>
        <w:rPr>
          <w:noProof/>
          <w:color w:val="002060"/>
          <w:sz w:val="14"/>
          <w:szCs w:val="14"/>
          <w:lang w:val="es-ES"/>
        </w:rPr>
      </w:pPr>
      <w:r>
        <w:rPr>
          <w:noProof/>
          <w:color w:val="002060"/>
          <w:sz w:val="14"/>
          <w:szCs w:val="14"/>
          <w:lang w:val="es-ES"/>
        </w:rPr>
        <w:t xml:space="preserve">                </w:t>
      </w:r>
      <w:r w:rsidR="007D2498">
        <w:rPr>
          <w:noProof/>
          <w:color w:val="002060"/>
          <w:sz w:val="14"/>
          <w:szCs w:val="14"/>
          <w:lang w:val="es-ES"/>
        </w:rPr>
        <w:t xml:space="preserve">                   </w:t>
      </w:r>
      <w:r>
        <w:rPr>
          <w:noProof/>
          <w:color w:val="002060"/>
          <w:sz w:val="14"/>
          <w:szCs w:val="14"/>
          <w:lang w:val="es-ES"/>
        </w:rPr>
        <w:t>Triclosan, Etanol, Nonil Fenol, EXP.</w:t>
      </w:r>
    </w:p>
    <w:p w14:paraId="61C89A19" w14:textId="77777777" w:rsidR="00B470E1" w:rsidRPr="0080671E" w:rsidRDefault="00B470E1">
      <w:pPr>
        <w:pStyle w:val="Sinespaciado"/>
        <w:rPr>
          <w:noProof/>
          <w:color w:val="002060"/>
          <w:sz w:val="14"/>
          <w:szCs w:val="14"/>
          <w:lang w:val="es-ES"/>
        </w:rPr>
      </w:pPr>
      <w:r>
        <w:rPr>
          <w:noProof/>
          <w:color w:val="002060"/>
          <w:sz w:val="14"/>
          <w:szCs w:val="14"/>
          <w:lang w:val="es-ES"/>
        </w:rPr>
        <w:t xml:space="preserve">       </w:t>
      </w:r>
      <w:r w:rsidRPr="00B470E1">
        <w:rPr>
          <w:b/>
          <w:noProof/>
          <w:color w:val="002060"/>
          <w:sz w:val="14"/>
          <w:szCs w:val="14"/>
          <w:lang w:val="es-ES"/>
        </w:rPr>
        <w:t>Fecha de vencimiento</w:t>
      </w:r>
      <w:r>
        <w:rPr>
          <w:noProof/>
          <w:color w:val="002060"/>
          <w:sz w:val="14"/>
          <w:szCs w:val="14"/>
          <w:lang w:val="es-ES"/>
        </w:rPr>
        <w:t>: 11/01/2021</w:t>
      </w:r>
    </w:p>
    <w:p w14:paraId="67CC9290" w14:textId="77777777" w:rsidR="00DA202B" w:rsidRPr="00B470E1" w:rsidRDefault="0080671E">
      <w:pPr>
        <w:pStyle w:val="Sinespaciado"/>
        <w:rPr>
          <w:noProof/>
          <w:color w:val="002060"/>
          <w:sz w:val="14"/>
          <w:szCs w:val="14"/>
          <w:lang w:val="es-ES"/>
        </w:rPr>
      </w:pPr>
      <w:r>
        <w:rPr>
          <w:b/>
          <w:noProof/>
          <w:color w:val="002060"/>
          <w:sz w:val="14"/>
          <w:szCs w:val="14"/>
          <w:lang w:val="es-ES"/>
        </w:rPr>
        <w:t xml:space="preserve">       </w:t>
      </w:r>
      <w:r w:rsidR="00DA202B" w:rsidRPr="0080671E">
        <w:rPr>
          <w:b/>
          <w:noProof/>
          <w:color w:val="002060"/>
          <w:sz w:val="14"/>
          <w:szCs w:val="14"/>
          <w:lang w:val="es-ES"/>
        </w:rPr>
        <w:t>Contenido Neto:</w:t>
      </w:r>
      <w:r w:rsidR="00DA202B" w:rsidRPr="0080671E">
        <w:rPr>
          <w:noProof/>
          <w:color w:val="002060"/>
          <w:sz w:val="14"/>
          <w:szCs w:val="14"/>
          <w:lang w:val="es-ES"/>
        </w:rPr>
        <w:t xml:space="preserve"> 1 Litro.</w:t>
      </w:r>
    </w:p>
    <w:p w14:paraId="2E1F8437" w14:textId="77777777" w:rsidR="00CD16C6" w:rsidRDefault="00B470E1">
      <w:pPr>
        <w:pStyle w:val="Sinespaciado"/>
        <w:rPr>
          <w:b/>
          <w:noProof/>
          <w:color w:val="002060"/>
          <w:sz w:val="14"/>
          <w:szCs w:val="14"/>
          <w:lang w:val="es-ES"/>
        </w:rPr>
      </w:pPr>
      <w:r>
        <w:rPr>
          <w:b/>
          <w:noProof/>
          <w:color w:val="002060"/>
          <w:sz w:val="14"/>
          <w:szCs w:val="14"/>
          <w:lang w:val="es-ES"/>
        </w:rPr>
        <w:t xml:space="preserve">       </w:t>
      </w:r>
      <w:r w:rsidR="00CD16C6">
        <w:rPr>
          <w:b/>
          <w:noProof/>
          <w:color w:val="002060"/>
          <w:sz w:val="14"/>
          <w:szCs w:val="14"/>
          <w:lang w:val="es-ES"/>
        </w:rPr>
        <w:t>Telf: 70766827- 72742497</w:t>
      </w:r>
    </w:p>
    <w:p w14:paraId="0A200D06" w14:textId="77777777" w:rsidR="00B470E1" w:rsidRDefault="00B470E1">
      <w:pPr>
        <w:pStyle w:val="Sinespaciado"/>
        <w:rPr>
          <w:b/>
          <w:noProof/>
          <w:color w:val="002060"/>
          <w:sz w:val="14"/>
          <w:szCs w:val="14"/>
          <w:lang w:val="es-ES"/>
        </w:rPr>
      </w:pPr>
      <w:r>
        <w:rPr>
          <w:b/>
          <w:noProof/>
          <w:color w:val="002060"/>
          <w:sz w:val="14"/>
          <w:szCs w:val="14"/>
          <w:lang w:val="es-ES"/>
        </w:rPr>
        <w:t xml:space="preserve">        NIT: 4416838015</w:t>
      </w:r>
    </w:p>
    <w:p w14:paraId="0AA046E5" w14:textId="77777777" w:rsidR="00CD16C6" w:rsidRDefault="00B470E1">
      <w:pPr>
        <w:pStyle w:val="Sinespaciado"/>
        <w:rPr>
          <w:b/>
          <w:noProof/>
          <w:color w:val="002060"/>
          <w:sz w:val="14"/>
          <w:szCs w:val="14"/>
          <w:lang w:val="es-ES"/>
        </w:rPr>
      </w:pPr>
      <w:r>
        <w:rPr>
          <w:b/>
          <w:noProof/>
          <w:color w:val="002060"/>
          <w:sz w:val="14"/>
          <w:szCs w:val="14"/>
          <w:lang w:val="es-ES"/>
        </w:rPr>
        <w:t xml:space="preserve">                                          COCHABAMBA-BOLIVIA</w:t>
      </w:r>
    </w:p>
    <w:p w14:paraId="41CC7D02" w14:textId="77777777" w:rsidR="00CD16C6" w:rsidRPr="0080671E" w:rsidRDefault="00CD16C6">
      <w:pPr>
        <w:pStyle w:val="Sinespaciado"/>
        <w:rPr>
          <w:b/>
          <w:noProof/>
          <w:color w:val="002060"/>
          <w:sz w:val="14"/>
          <w:szCs w:val="14"/>
          <w:lang w:val="es-ES"/>
        </w:rPr>
      </w:pPr>
    </w:p>
    <w:sectPr w:rsidR="00CD16C6" w:rsidRPr="0080671E">
      <w:headerReference w:type="default" r:id="rId9"/>
      <w:footerReference w:type="first" r:id="rId10"/>
      <w:pgSz w:w="12240" w:h="15840" w:code="1"/>
      <w:pgMar w:top="1080" w:right="720" w:bottom="2880" w:left="3096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A8045" w14:textId="77777777" w:rsidR="00BA16AA" w:rsidRDefault="00BA16AA">
      <w:pPr>
        <w:spacing w:after="0" w:line="240" w:lineRule="auto"/>
      </w:pPr>
      <w:r>
        <w:separator/>
      </w:r>
    </w:p>
    <w:p w14:paraId="7157A67D" w14:textId="77777777" w:rsidR="00BA16AA" w:rsidRDefault="00BA16AA"/>
  </w:endnote>
  <w:endnote w:type="continuationSeparator" w:id="0">
    <w:p w14:paraId="36263C4E" w14:textId="77777777" w:rsidR="00BA16AA" w:rsidRDefault="00BA16AA">
      <w:pPr>
        <w:spacing w:after="0" w:line="240" w:lineRule="auto"/>
      </w:pPr>
      <w:r>
        <w:continuationSeparator/>
      </w:r>
    </w:p>
    <w:p w14:paraId="73E443D1" w14:textId="77777777" w:rsidR="00BA16AA" w:rsidRDefault="00BA16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mpany info table"/>
    </w:tblPr>
    <w:tblGrid>
      <w:gridCol w:w="8149"/>
      <w:gridCol w:w="273"/>
      <w:gridCol w:w="2378"/>
    </w:tblGrid>
    <w:tr w:rsidR="00254992" w14:paraId="0E6F715B" w14:textId="77777777">
      <w:trPr>
        <w:jc w:val="right"/>
      </w:trPr>
      <w:tc>
        <w:tcPr>
          <w:tcW w:w="8424" w:type="dxa"/>
          <w:vAlign w:val="bottom"/>
        </w:tcPr>
        <w:sdt>
          <w:sdtPr>
            <w:id w:val="-2010591152"/>
            <w:temporary/>
            <w:showingPlcHdr/>
            <w15:appearance w15:val="hidden"/>
            <w:text/>
          </w:sdtPr>
          <w:sdtEndPr/>
          <w:sdtContent>
            <w:p w14:paraId="40BADECE" w14:textId="77777777" w:rsidR="00254992" w:rsidRPr="0084015B" w:rsidRDefault="0084015B">
              <w:pPr>
                <w:pStyle w:val="Organizacin"/>
                <w:rPr>
                  <w:lang w:val="es-ES"/>
                </w:rPr>
              </w:pPr>
              <w:r>
                <w:rPr>
                  <w:lang w:val="es-ES"/>
                </w:rPr>
                <w:t>[Compañía]</w:t>
              </w:r>
            </w:p>
          </w:sdtContent>
        </w:sdt>
        <w:tbl>
          <w:tblPr>
            <w:tblW w:w="0" w:type="auto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13"/>
            <w:gridCol w:w="2716"/>
            <w:gridCol w:w="2720"/>
          </w:tblGrid>
          <w:tr w:rsidR="00254992" w:rsidRPr="0084015B" w14:paraId="64C9616B" w14:textId="77777777">
            <w:trPr>
              <w:trHeight w:hRule="exact" w:val="144"/>
            </w:trPr>
            <w:tc>
              <w:tcPr>
                <w:tcW w:w="2803" w:type="dxa"/>
                <w:tcBorders>
                  <w:top w:val="single" w:sz="8" w:space="0" w:color="000000" w:themeColor="text1"/>
                </w:tcBorders>
              </w:tcPr>
              <w:p w14:paraId="5C025A67" w14:textId="77777777" w:rsidR="00254992" w:rsidRPr="0084015B" w:rsidRDefault="00254992">
                <w:pPr>
                  <w:pStyle w:val="Piedepgina"/>
                  <w:rPr>
                    <w:lang w:val="es-ES"/>
                  </w:rPr>
                </w:pPr>
              </w:p>
            </w:tc>
            <w:tc>
              <w:tcPr>
                <w:tcW w:w="2803" w:type="dxa"/>
                <w:tcBorders>
                  <w:top w:val="single" w:sz="8" w:space="0" w:color="000000" w:themeColor="text1"/>
                </w:tcBorders>
              </w:tcPr>
              <w:p w14:paraId="61530BE4" w14:textId="77777777" w:rsidR="00254992" w:rsidRPr="0084015B" w:rsidRDefault="00254992">
                <w:pPr>
                  <w:pStyle w:val="Piedepgina"/>
                  <w:rPr>
                    <w:lang w:val="es-ES"/>
                  </w:rPr>
                </w:pPr>
              </w:p>
            </w:tc>
            <w:tc>
              <w:tcPr>
                <w:tcW w:w="2803" w:type="dxa"/>
                <w:tcBorders>
                  <w:top w:val="single" w:sz="8" w:space="0" w:color="000000" w:themeColor="text1"/>
                </w:tcBorders>
              </w:tcPr>
              <w:p w14:paraId="49FC07F0" w14:textId="77777777" w:rsidR="00254992" w:rsidRPr="0084015B" w:rsidRDefault="00254992">
                <w:pPr>
                  <w:pStyle w:val="Piedepgina"/>
                  <w:rPr>
                    <w:lang w:val="es-ES"/>
                  </w:rPr>
                </w:pPr>
              </w:p>
            </w:tc>
          </w:tr>
          <w:tr w:rsidR="00254992" w14:paraId="1FBBC034" w14:textId="77777777">
            <w:tc>
              <w:tcPr>
                <w:tcW w:w="2803" w:type="dxa"/>
                <w:tcMar>
                  <w:left w:w="0" w:type="dxa"/>
                  <w:bottom w:w="144" w:type="dxa"/>
                  <w:right w:w="115" w:type="dxa"/>
                </w:tcMar>
              </w:tcPr>
              <w:p w14:paraId="1CAB40E8" w14:textId="77777777" w:rsidR="00254992" w:rsidRPr="0084015B" w:rsidRDefault="00463CDA">
                <w:pPr>
                  <w:pStyle w:val="Piedepgina"/>
                  <w:rPr>
                    <w:lang w:val="es-ES"/>
                  </w:rPr>
                </w:pPr>
                <w:r>
                  <w:rPr>
                    <w:rStyle w:val="Textoennegrita"/>
                    <w:lang w:val="es-ES"/>
                  </w:rPr>
                  <w:t>Tel.</w:t>
                </w:r>
                <w:r>
                  <w:rPr>
                    <w:lang w:val="es-ES"/>
                  </w:rPr>
                  <w:t xml:space="preserve"> </w:t>
                </w:r>
                <w:sdt>
                  <w:sdtPr>
                    <w:id w:val="-142672725"/>
                    <w:temporary/>
                    <w:showingPlcHdr/>
                    <w15:appearance w15:val="hidden"/>
                    <w:text/>
                  </w:sdtPr>
                  <w:sdtEndPr/>
                  <w:sdtContent>
                    <w:r>
                      <w:rPr>
                        <w:lang w:val="es-ES"/>
                      </w:rPr>
                      <w:t>[Teléfono]</w:t>
                    </w:r>
                  </w:sdtContent>
                </w:sdt>
              </w:p>
              <w:p w14:paraId="70E5C17F" w14:textId="77777777" w:rsidR="00254992" w:rsidRPr="0084015B" w:rsidRDefault="00463CDA">
                <w:pPr>
                  <w:pStyle w:val="Piedepgina"/>
                  <w:rPr>
                    <w:lang w:val="es-ES"/>
                  </w:rPr>
                </w:pPr>
                <w:r>
                  <w:rPr>
                    <w:rStyle w:val="Textoennegrita"/>
                    <w:lang w:val="es-ES"/>
                  </w:rPr>
                  <w:t>Fax</w:t>
                </w:r>
                <w:r>
                  <w:rPr>
                    <w:lang w:val="es-ES"/>
                  </w:rPr>
                  <w:t xml:space="preserve"> </w:t>
                </w:r>
                <w:sdt>
                  <w:sdtPr>
                    <w:id w:val="89973991"/>
                    <w:temporary/>
                    <w:showingPlcHdr/>
                    <w15:appearance w15:val="hidden"/>
                    <w:text/>
                  </w:sdtPr>
                  <w:sdtEndPr/>
                  <w:sdtContent>
                    <w:r>
                      <w:rPr>
                        <w:lang w:val="es-ES"/>
                      </w:rPr>
                      <w:t>[Fax]</w:t>
                    </w:r>
                  </w:sdtContent>
                </w:sdt>
              </w:p>
            </w:tc>
            <w:tc>
              <w:tcPr>
                <w:tcW w:w="2803" w:type="dxa"/>
                <w:tcMar>
                  <w:left w:w="0" w:type="dxa"/>
                  <w:bottom w:w="144" w:type="dxa"/>
                  <w:right w:w="115" w:type="dxa"/>
                </w:tcMar>
              </w:tcPr>
              <w:p w14:paraId="393D0E56" w14:textId="77777777" w:rsidR="00254992" w:rsidRPr="0084015B" w:rsidRDefault="005E4B88">
                <w:pPr>
                  <w:pStyle w:val="Piedepgina"/>
                  <w:rPr>
                    <w:lang w:val="es-ES"/>
                  </w:rPr>
                </w:pPr>
                <w:sdt>
                  <w:sdtPr>
                    <w:id w:val="650488534"/>
                    <w:temporary/>
                    <w:showingPlcHdr/>
                    <w15:appearance w15:val="hidden"/>
                    <w:text w:multiLine="1"/>
                  </w:sdtPr>
                  <w:sdtEndPr/>
                  <w:sdtContent>
                    <w:r w:rsidR="00463CDA">
                      <w:rPr>
                        <w:lang w:val="es-ES"/>
                      </w:rPr>
                      <w:t>[Dirección]</w:t>
                    </w:r>
                    <w:r w:rsidR="00463CDA" w:rsidRPr="0084015B">
                      <w:rPr>
                        <w:lang w:val="es-ES"/>
                      </w:rPr>
                      <w:br/>
                    </w:r>
                    <w:r w:rsidR="00463CDA">
                      <w:rPr>
                        <w:lang w:val="es-ES"/>
                      </w:rPr>
                      <w:t>[Código postal, ciudad y provincia o estado]</w:t>
                    </w:r>
                  </w:sdtContent>
                </w:sdt>
              </w:p>
            </w:tc>
            <w:tc>
              <w:tcPr>
                <w:tcW w:w="2803" w:type="dxa"/>
                <w:tcMar>
                  <w:left w:w="0" w:type="dxa"/>
                  <w:bottom w:w="144" w:type="dxa"/>
                  <w:right w:w="115" w:type="dxa"/>
                </w:tcMar>
              </w:tcPr>
              <w:p w14:paraId="765BD3FA" w14:textId="77777777" w:rsidR="00254992" w:rsidRDefault="005E4B88">
                <w:pPr>
                  <w:pStyle w:val="Piedepgina"/>
                </w:pPr>
                <w:sdt>
                  <w:sdtPr>
                    <w:id w:val="95065317"/>
                    <w:temporary/>
                    <w:showingPlcHdr/>
                    <w15:appearance w15:val="hidden"/>
                    <w:text/>
                  </w:sdtPr>
                  <w:sdtEndPr/>
                  <w:sdtContent>
                    <w:r w:rsidR="00463CDA">
                      <w:rPr>
                        <w:lang w:val="es-ES"/>
                      </w:rPr>
                      <w:t>[Sitio web]</w:t>
                    </w:r>
                  </w:sdtContent>
                </w:sdt>
              </w:p>
              <w:p w14:paraId="3BE01CC0" w14:textId="77777777" w:rsidR="00254992" w:rsidRDefault="005E4B88">
                <w:pPr>
                  <w:pStyle w:val="Piedepgina"/>
                </w:pPr>
                <w:sdt>
                  <w:sdtPr>
                    <w:id w:val="-808553440"/>
                    <w:temporary/>
                    <w:showingPlcHdr/>
                    <w15:appearance w15:val="hidden"/>
                    <w:text/>
                  </w:sdtPr>
                  <w:sdtEndPr/>
                  <w:sdtContent>
                    <w:r w:rsidR="00463CDA">
                      <w:rPr>
                        <w:lang w:val="es-ES"/>
                      </w:rPr>
                      <w:t>[Correo electrónico]</w:t>
                    </w:r>
                  </w:sdtContent>
                </w:sdt>
              </w:p>
            </w:tc>
          </w:tr>
        </w:tbl>
        <w:p w14:paraId="00C94530" w14:textId="77777777" w:rsidR="00254992" w:rsidRDefault="00254992"/>
      </w:tc>
      <w:tc>
        <w:tcPr>
          <w:tcW w:w="288" w:type="dxa"/>
          <w:shd w:val="clear" w:color="auto" w:fill="auto"/>
          <w:vAlign w:val="bottom"/>
        </w:tcPr>
        <w:p w14:paraId="4470020D" w14:textId="77777777" w:rsidR="00254992" w:rsidRDefault="00254992"/>
      </w:tc>
      <w:tc>
        <w:tcPr>
          <w:tcW w:w="2088" w:type="dxa"/>
          <w:vAlign w:val="bottom"/>
        </w:tcPr>
        <w:p w14:paraId="180B8EBC" w14:textId="77777777" w:rsidR="00254992" w:rsidRDefault="00463CDA">
          <w:pPr>
            <w:pStyle w:val="Grfico"/>
          </w:pPr>
          <w:r>
            <w:rPr>
              <w:noProof/>
              <w:lang w:val="es-ES" w:eastAsia="es-ES"/>
            </w:rPr>
            <w:drawing>
              <wp:inline distT="0" distB="0" distL="0" distR="0" wp14:anchorId="5BEFEFE0" wp14:editId="1ED2464F">
                <wp:extent cx="1510119" cy="43878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121" cy="439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54992" w14:paraId="66647C93" w14:textId="77777777">
      <w:trPr>
        <w:trHeight w:hRule="exact" w:val="86"/>
        <w:jc w:val="right"/>
      </w:trPr>
      <w:tc>
        <w:tcPr>
          <w:tcW w:w="8424" w:type="dxa"/>
          <w:shd w:val="clear" w:color="auto" w:fill="000000" w:themeFill="text1"/>
        </w:tcPr>
        <w:p w14:paraId="645C663B" w14:textId="77777777" w:rsidR="00254992" w:rsidRDefault="00254992"/>
      </w:tc>
      <w:tc>
        <w:tcPr>
          <w:tcW w:w="288" w:type="dxa"/>
          <w:shd w:val="clear" w:color="auto" w:fill="auto"/>
        </w:tcPr>
        <w:p w14:paraId="47CACBC9" w14:textId="77777777" w:rsidR="00254992" w:rsidRDefault="00254992"/>
      </w:tc>
      <w:tc>
        <w:tcPr>
          <w:tcW w:w="2088" w:type="dxa"/>
          <w:shd w:val="clear" w:color="auto" w:fill="000000" w:themeFill="text1"/>
        </w:tcPr>
        <w:p w14:paraId="49F8BC81" w14:textId="77777777" w:rsidR="00254992" w:rsidRDefault="00254992"/>
      </w:tc>
    </w:tr>
  </w:tbl>
  <w:p w14:paraId="380BF9D5" w14:textId="77777777" w:rsidR="00254992" w:rsidRDefault="002549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22658" w14:textId="77777777" w:rsidR="00BA16AA" w:rsidRDefault="00BA16AA">
      <w:pPr>
        <w:spacing w:after="0" w:line="240" w:lineRule="auto"/>
      </w:pPr>
      <w:r>
        <w:separator/>
      </w:r>
    </w:p>
    <w:p w14:paraId="4AE5E4EB" w14:textId="77777777" w:rsidR="00BA16AA" w:rsidRDefault="00BA16AA"/>
  </w:footnote>
  <w:footnote w:type="continuationSeparator" w:id="0">
    <w:p w14:paraId="45323444" w14:textId="77777777" w:rsidR="00BA16AA" w:rsidRDefault="00BA16AA">
      <w:pPr>
        <w:spacing w:after="0" w:line="240" w:lineRule="auto"/>
      </w:pPr>
      <w:r>
        <w:continuationSeparator/>
      </w:r>
    </w:p>
    <w:p w14:paraId="320BFE21" w14:textId="77777777" w:rsidR="00BA16AA" w:rsidRDefault="00BA16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07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design table"/>
    </w:tblPr>
    <w:tblGrid>
      <w:gridCol w:w="3001"/>
      <w:gridCol w:w="251"/>
      <w:gridCol w:w="7543"/>
    </w:tblGrid>
    <w:tr w:rsidR="00254992" w:rsidRPr="0084015B" w14:paraId="100D10DE" w14:textId="77777777">
      <w:trPr>
        <w:trHeight w:hRule="exact" w:val="720"/>
        <w:jc w:val="right"/>
      </w:trPr>
      <w:sdt>
        <w:sdtPr>
          <w:rPr>
            <w:noProof/>
            <w:lang w:val="es-ES"/>
          </w:rPr>
          <w:alias w:val="Fecha de publicación"/>
          <w:tag w:val=""/>
          <w:id w:val="-1532953237"/>
          <w:placeholder>
            <w:docPart w:val="E3862EB2B2F140DE91B9B19681744A0E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0AEB1812" w14:textId="77777777" w:rsidR="00254992" w:rsidRPr="0084015B" w:rsidRDefault="00BA16AA">
              <w:pPr>
                <w:pStyle w:val="Fecha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DESINFECTANTE BIOSIDA</w:t>
              </w:r>
            </w:p>
          </w:tc>
        </w:sdtContent>
      </w:sdt>
      <w:tc>
        <w:tcPr>
          <w:tcW w:w="283" w:type="dxa"/>
          <w:shd w:val="clear" w:color="auto" w:fill="auto"/>
          <w:vAlign w:val="bottom"/>
        </w:tcPr>
        <w:p w14:paraId="780730AB" w14:textId="77777777" w:rsidR="00254992" w:rsidRPr="0084015B" w:rsidRDefault="00254992">
          <w:pPr>
            <w:rPr>
              <w:noProof/>
              <w:lang w:val="es-ES"/>
            </w:rPr>
          </w:pPr>
        </w:p>
      </w:tc>
      <w:tc>
        <w:tcPr>
          <w:tcW w:w="8424" w:type="dxa"/>
          <w:vAlign w:val="bottom"/>
        </w:tcPr>
        <w:p w14:paraId="46E310EC" w14:textId="77777777" w:rsidR="00254992" w:rsidRPr="0084015B" w:rsidRDefault="00463CDA">
          <w:pPr>
            <w:pStyle w:val="Pgina"/>
            <w:rPr>
              <w:lang w:val="es-ES"/>
            </w:rPr>
          </w:pPr>
          <w:r w:rsidRPr="0084015B">
            <w:rPr>
              <w:lang w:val="es-ES"/>
            </w:rPr>
            <w:t>Pág.</w:t>
          </w:r>
          <w:r w:rsidRPr="0084015B">
            <w:rPr>
              <w:lang w:val="es-ES"/>
            </w:rPr>
            <w:fldChar w:fldCharType="begin"/>
          </w:r>
          <w:r w:rsidRPr="0084015B">
            <w:rPr>
              <w:lang w:val="es-ES"/>
            </w:rPr>
            <w:instrText>Page \# 0#</w:instrText>
          </w:r>
          <w:r w:rsidRPr="0084015B">
            <w:rPr>
              <w:lang w:val="es-ES"/>
            </w:rPr>
            <w:fldChar w:fldCharType="separate"/>
          </w:r>
          <w:r w:rsidR="00AD13E8">
            <w:rPr>
              <w:lang w:val="es-ES"/>
            </w:rPr>
            <w:t>02</w:t>
          </w:r>
          <w:r w:rsidRPr="0084015B">
            <w:rPr>
              <w:lang w:val="es-ES"/>
            </w:rPr>
            <w:fldChar w:fldCharType="end"/>
          </w:r>
          <w:r w:rsidRPr="0084015B">
            <w:rPr>
              <w:lang w:val="es-ES"/>
            </w:rPr>
            <w:t xml:space="preserve"> </w:t>
          </w:r>
        </w:p>
      </w:tc>
    </w:tr>
    <w:tr w:rsidR="00254992" w:rsidRPr="0084015B" w14:paraId="32CBF477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604CD409" w14:textId="77777777" w:rsidR="00254992" w:rsidRPr="0084015B" w:rsidRDefault="00254992">
          <w:pPr>
            <w:rPr>
              <w:noProof/>
              <w:lang w:val="es-ES"/>
            </w:rPr>
          </w:pPr>
        </w:p>
      </w:tc>
      <w:tc>
        <w:tcPr>
          <w:tcW w:w="283" w:type="dxa"/>
          <w:shd w:val="clear" w:color="auto" w:fill="auto"/>
        </w:tcPr>
        <w:p w14:paraId="7E6F50BB" w14:textId="77777777" w:rsidR="00254992" w:rsidRPr="0084015B" w:rsidRDefault="00254992">
          <w:pPr>
            <w:rPr>
              <w:noProof/>
              <w:lang w:val="es-ES"/>
            </w:rPr>
          </w:pPr>
        </w:p>
      </w:tc>
      <w:tc>
        <w:tcPr>
          <w:tcW w:w="8424" w:type="dxa"/>
          <w:shd w:val="clear" w:color="auto" w:fill="000000" w:themeFill="text1"/>
        </w:tcPr>
        <w:p w14:paraId="0F79129E" w14:textId="77777777" w:rsidR="00254992" w:rsidRPr="0084015B" w:rsidRDefault="00254992">
          <w:pPr>
            <w:rPr>
              <w:noProof/>
              <w:lang w:val="es-ES"/>
            </w:rPr>
          </w:pPr>
        </w:p>
      </w:tc>
    </w:tr>
  </w:tbl>
  <w:p w14:paraId="556E547E" w14:textId="77777777" w:rsidR="00254992" w:rsidRPr="0084015B" w:rsidRDefault="00254992">
    <w:pPr>
      <w:pStyle w:val="Encabezado"/>
      <w:rPr>
        <w:noProof/>
        <w:lang w:val="es-ES"/>
      </w:rPr>
    </w:pPr>
  </w:p>
  <w:p w14:paraId="04AC48C2" w14:textId="77777777" w:rsidR="00254992" w:rsidRPr="0084015B" w:rsidRDefault="00254992">
    <w:pPr>
      <w:rPr>
        <w:noProof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6AA"/>
    <w:rsid w:val="000177AB"/>
    <w:rsid w:val="000553AF"/>
    <w:rsid w:val="00237B9B"/>
    <w:rsid w:val="00254992"/>
    <w:rsid w:val="003312BD"/>
    <w:rsid w:val="00463CDA"/>
    <w:rsid w:val="005C44A9"/>
    <w:rsid w:val="0067728C"/>
    <w:rsid w:val="007D2498"/>
    <w:rsid w:val="0080671E"/>
    <w:rsid w:val="0084015B"/>
    <w:rsid w:val="00865CA4"/>
    <w:rsid w:val="00931DFA"/>
    <w:rsid w:val="00AD13E8"/>
    <w:rsid w:val="00AD7EEC"/>
    <w:rsid w:val="00AD7FE6"/>
    <w:rsid w:val="00B470E1"/>
    <w:rsid w:val="00BA16AA"/>
    <w:rsid w:val="00CD16C6"/>
    <w:rsid w:val="00CF5576"/>
    <w:rsid w:val="00D11066"/>
    <w:rsid w:val="00D55423"/>
    <w:rsid w:val="00DA202B"/>
    <w:rsid w:val="00DF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54B881EE"/>
  <w15:docId w15:val="{5BAAAF57-50ED-4843-9AD9-B81DD7CC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after="400" w:line="336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F4623" w:themeColor="accent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404040" w:themeColor="text1" w:themeTint="BF"/>
      <w:sz w:val="16"/>
    </w:rPr>
  </w:style>
  <w:style w:type="paragraph" w:styleId="Textoindependiente">
    <w:name w:val="Body Text"/>
    <w:basedOn w:val="Normal"/>
    <w:link w:val="TextoindependienteCar"/>
    <w:uiPriority w:val="1"/>
    <w:unhideWhenUsed/>
    <w:qFormat/>
    <w:pPr>
      <w:ind w:right="2376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Pr>
      <w:color w:val="404040" w:themeColor="text1" w:themeTint="BF"/>
      <w:sz w:val="20"/>
    </w:rPr>
  </w:style>
  <w:style w:type="paragraph" w:styleId="Cierre">
    <w:name w:val="Closing"/>
    <w:basedOn w:val="Normal"/>
    <w:link w:val="CierreCar"/>
    <w:uiPriority w:val="1"/>
    <w:unhideWhenUsed/>
    <w:qFormat/>
    <w:pPr>
      <w:spacing w:before="480" w:after="960" w:line="240" w:lineRule="auto"/>
      <w:ind w:right="2376"/>
    </w:pPr>
    <w:rPr>
      <w:color w:val="595959" w:themeColor="text1" w:themeTint="A6"/>
      <w:kern w:val="20"/>
    </w:rPr>
  </w:style>
  <w:style w:type="character" w:customStyle="1" w:styleId="CierreCar">
    <w:name w:val="Cierre Car"/>
    <w:basedOn w:val="Fuentedeprrafopredeter"/>
    <w:link w:val="Cierre"/>
    <w:uiPriority w:val="1"/>
    <w:rPr>
      <w:color w:val="595959" w:themeColor="text1" w:themeTint="A6"/>
      <w:kern w:val="20"/>
      <w:sz w:val="20"/>
    </w:rPr>
  </w:style>
  <w:style w:type="paragraph" w:styleId="Fecha">
    <w:name w:val="Date"/>
    <w:basedOn w:val="Normal"/>
    <w:next w:val="Normal"/>
    <w:link w:val="FechaCar"/>
    <w:uiPriority w:val="2"/>
    <w:qFormat/>
    <w:pPr>
      <w:spacing w:after="40" w:line="240" w:lineRule="auto"/>
    </w:pPr>
    <w:rPr>
      <w:color w:val="000000" w:themeColor="text1"/>
      <w:sz w:val="36"/>
    </w:rPr>
  </w:style>
  <w:style w:type="character" w:customStyle="1" w:styleId="FechaCar">
    <w:name w:val="Fecha Car"/>
    <w:basedOn w:val="Fuentedeprrafopredeter"/>
    <w:link w:val="Fecha"/>
    <w:uiPriority w:val="2"/>
    <w:rPr>
      <w:color w:val="000000" w:themeColor="text1"/>
      <w:sz w:val="36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  <w:sz w:val="20"/>
    </w:rPr>
  </w:style>
  <w:style w:type="paragraph" w:customStyle="1" w:styleId="Encabezadodelformulario">
    <w:name w:val="Encabezado del formulario"/>
    <w:basedOn w:val="Normal"/>
    <w:uiPriority w:val="2"/>
    <w:qFormat/>
    <w:pPr>
      <w:spacing w:after="0"/>
    </w:pPr>
    <w:rPr>
      <w:b/>
      <w:bCs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EF4623" w:themeColor="accent1"/>
      <w:sz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04040" w:themeColor="text1" w:themeTint="BF"/>
      <w:sz w:val="26"/>
    </w:rPr>
  </w:style>
  <w:style w:type="paragraph" w:styleId="Sinespaciado">
    <w:name w:val="No Spacing"/>
    <w:uiPriority w:val="1"/>
    <w:unhideWhenUsed/>
    <w:qFormat/>
    <w:pPr>
      <w:spacing w:after="0" w:line="336" w:lineRule="auto"/>
      <w:ind w:right="2376"/>
    </w:pPr>
    <w:rPr>
      <w:color w:val="404040" w:themeColor="text1" w:themeTint="BF"/>
    </w:r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estinatario">
    <w:name w:val="Destinatario"/>
    <w:basedOn w:val="Normal"/>
    <w:uiPriority w:val="2"/>
    <w:qFormat/>
    <w:pPr>
      <w:spacing w:after="0" w:line="264" w:lineRule="auto"/>
    </w:pPr>
    <w:rPr>
      <w:color w:val="EF4623" w:themeColor="accent1"/>
      <w:sz w:val="18"/>
    </w:rPr>
  </w:style>
  <w:style w:type="paragraph" w:styleId="Saludo">
    <w:name w:val="Salutation"/>
    <w:basedOn w:val="Normal"/>
    <w:next w:val="Normal"/>
    <w:link w:val="SaludoCar"/>
    <w:uiPriority w:val="1"/>
    <w:unhideWhenUsed/>
    <w:qFormat/>
    <w:pPr>
      <w:spacing w:before="600"/>
      <w:ind w:right="2376"/>
    </w:pPr>
  </w:style>
  <w:style w:type="character" w:customStyle="1" w:styleId="SaludoCar">
    <w:name w:val="Saludo Car"/>
    <w:basedOn w:val="Fuentedeprrafopredeter"/>
    <w:link w:val="Saludo"/>
    <w:uiPriority w:val="1"/>
    <w:rPr>
      <w:color w:val="404040" w:themeColor="text1" w:themeTint="BF"/>
      <w:sz w:val="20"/>
    </w:rPr>
  </w:style>
  <w:style w:type="paragraph" w:styleId="Firma">
    <w:name w:val="Signature"/>
    <w:basedOn w:val="Normal"/>
    <w:link w:val="FirmaCar"/>
    <w:uiPriority w:val="1"/>
    <w:unhideWhenUsed/>
    <w:qFormat/>
    <w:pPr>
      <w:spacing w:before="40" w:after="40" w:line="288" w:lineRule="auto"/>
      <w:ind w:right="2376"/>
    </w:pPr>
    <w:rPr>
      <w:b/>
      <w:bCs/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1"/>
    <w:rPr>
      <w:b/>
      <w:bCs/>
      <w:color w:val="595959" w:themeColor="text1" w:themeTint="A6"/>
      <w:kern w:val="20"/>
      <w:sz w:val="20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footer" Target="footer1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RedAndBlackLetter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862EB2B2F140DE91B9B19681744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DDB6B-75A3-40EE-858F-24E12AEF44BD}"/>
      </w:docPartPr>
      <w:docPartBody>
        <w:p w:rsidR="00A23B55" w:rsidRDefault="00A23B55">
          <w:pPr>
            <w:pStyle w:val="E3862EB2B2F140DE91B9B19681744A0E"/>
          </w:pPr>
          <w:r w:rsidRPr="0084015B">
            <w:rPr>
              <w:noProof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55"/>
    <w:rsid w:val="00A2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3862EB2B2F140DE91B9B19681744A0E">
    <w:name w:val="E3862EB2B2F140DE91B9B19681744A0E"/>
  </w:style>
  <w:style w:type="paragraph" w:customStyle="1" w:styleId="129C66BAC729423CA002D876388AA40F">
    <w:name w:val="129C66BAC729423CA002D876388AA40F"/>
  </w:style>
  <w:style w:type="paragraph" w:styleId="Textoindependiente">
    <w:name w:val="Body Text"/>
    <w:basedOn w:val="Normal"/>
    <w:link w:val="TextoindependienteCar"/>
    <w:uiPriority w:val="1"/>
    <w:unhideWhenUsed/>
    <w:qFormat/>
    <w:pPr>
      <w:spacing w:after="400" w:line="336" w:lineRule="auto"/>
      <w:ind w:right="2376"/>
    </w:pPr>
    <w:rPr>
      <w:rFonts w:eastAsiaTheme="minorHAnsi"/>
      <w:sz w:val="20"/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Pr>
      <w:rFonts w:eastAsiaTheme="minorHAnsi"/>
      <w:sz w:val="20"/>
      <w:szCs w:val="20"/>
      <w:lang w:val="en-US" w:eastAsia="en-US"/>
    </w:rPr>
  </w:style>
  <w:style w:type="paragraph" w:customStyle="1" w:styleId="3D8FAC1C8BCF4A489C67F936A5D4E5B5">
    <w:name w:val="3D8FAC1C8BCF4A489C67F936A5D4E5B5"/>
  </w:style>
  <w:style w:type="paragraph" w:customStyle="1" w:styleId="E0A1D18B66DD431FACBDA5CEAD1BD8D3">
    <w:name w:val="E0A1D18B66DD431FACBDA5CEAD1BD8D3"/>
  </w:style>
  <w:style w:type="paragraph" w:customStyle="1" w:styleId="ED8DA2D24D1D4CBC9CF24A2D6FB2526F">
    <w:name w:val="ED8DA2D24D1D4CBC9CF24A2D6FB2526F"/>
  </w:style>
  <w:style w:type="paragraph" w:customStyle="1" w:styleId="FC3B8C305749402CA5EF67421378D7D8">
    <w:name w:val="FC3B8C305749402CA5EF67421378D7D8"/>
  </w:style>
  <w:style w:type="paragraph" w:customStyle="1" w:styleId="1ECD6FB4AC134453B928EAF7AC50CB84">
    <w:name w:val="1ECD6FB4AC134453B928EAF7AC50CB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verPageProperties xmlns="http://schemas.microsoft.com/office/2006/coverPageProps">
  <PublishDate>DESINFECTANTE BIOSIDA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D0D38A-0CD4-4E11-9726-04D698475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F1CF90-28A7-400A-904D-063BE9D1B41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RedAndBlackLetter.dotx</Template>
  <TotalTime>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WIN8</dc:creator>
  <cp:keywords/>
  <cp:lastModifiedBy>ana ecos torrico</cp:lastModifiedBy>
  <cp:revision>2</cp:revision>
  <cp:lastPrinted>2020-06-09T19:25:00Z</cp:lastPrinted>
  <dcterms:created xsi:type="dcterms:W3CDTF">2020-06-14T18:25:00Z</dcterms:created>
  <dcterms:modified xsi:type="dcterms:W3CDTF">2020-06-14T18:25:00Z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TC028350669991</vt:lpwstr>
  </property>
</Properties>
</file>